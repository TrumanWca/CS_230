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66344" w14:textId="5D8C7F0E" w:rsidR="00080C97" w:rsidRDefault="00A74429">
      <w:pPr>
        <w:pStyle w:val="NoSpacing"/>
      </w:pPr>
      <w:r>
        <w:t>Truman Wilson</w:t>
      </w:r>
    </w:p>
    <w:p w14:paraId="7FEADA34" w14:textId="31B0658C" w:rsidR="007D4B2F" w:rsidRDefault="007D4B2F">
      <w:pPr>
        <w:pStyle w:val="NoSpacing"/>
      </w:pPr>
    </w:p>
    <w:p w14:paraId="6FC1E710" w14:textId="7DEFAB68" w:rsidR="00080C97" w:rsidRDefault="00A20C6A">
      <w:pPr>
        <w:pStyle w:val="Title"/>
      </w:pPr>
      <w:r>
        <w:t xml:space="preserve">7-2 Project </w:t>
      </w:r>
      <w:r w:rsidR="004F6B82">
        <w:t>Two</w:t>
      </w:r>
    </w:p>
    <w:p w14:paraId="2434AFAC" w14:textId="77777777" w:rsidR="002231F3" w:rsidRDefault="00A20C6A" w:rsidP="00B225D6">
      <w:r w:rsidRPr="00A20C6A">
        <w:t xml:space="preserve">The unit testing approach I applied to all three features was an example of </w:t>
      </w:r>
      <w:proofErr w:type="gramStart"/>
      <w:r w:rsidRPr="00A20C6A">
        <w:t>white-box</w:t>
      </w:r>
      <w:proofErr w:type="gramEnd"/>
      <w:r w:rsidRPr="00A20C6A">
        <w:t xml:space="preserve"> testing. Since I had to rewrite most of my assignments to ensure they worked correctly, I conducted some research for additional help in writing the service classes and tests. I also made necessary changes to the three regular classes. Referring to the software requirements, I ensured I replicated the requested features. For instance, when writing the Appointment class, I ensured that the appointment ID was no longer than 10 characters, not null, and updatable. I created private variables, setters and getters, and a constructor to tie everything together. In the setters, I included an if statement that would display an error message if the input was null or exceeded the character limit. If the input was valid, it would meet the requirement. This approach was applied to all the other classes I wrote as well.</w:t>
      </w:r>
    </w:p>
    <w:p w14:paraId="2E66DAD9" w14:textId="0E10590B" w:rsidR="00080C97" w:rsidRDefault="002231F3" w:rsidP="00B225D6">
      <w:r w:rsidRPr="002231F3">
        <w:t xml:space="preserve">The overall quality of my JUnit tests would likely be around 50%. I didn't initially realize that I was supposed to test for failures, so I primarily focused on testing the project when it worked as expected. This round of writing JUnit tests was more technically sound, as I learned how to write better tests that aligned with the requirements. The main area for improvement is </w:t>
      </w:r>
      <w:proofErr w:type="gramStart"/>
      <w:r w:rsidRPr="002231F3">
        <w:t>testing for</w:t>
      </w:r>
      <w:proofErr w:type="gramEnd"/>
      <w:r w:rsidRPr="002231F3">
        <w:t xml:space="preserve"> failure scenarios. I ensured the code was efficient by rewriting the services in a different way. Initially, I had implemented the service using a </w:t>
      </w:r>
      <w:proofErr w:type="spellStart"/>
      <w:r w:rsidRPr="002231F3">
        <w:t>hashmap</w:t>
      </w:r>
      <w:proofErr w:type="spellEnd"/>
      <w:r w:rsidRPr="002231F3">
        <w:t>, which I believed could work, but I struggled to get it to function properly. I then reviewed examples of how others wrote their code, and once I developed my own version, I found it easier to write JUnit tests. For the tests, I wrote:</w:t>
      </w:r>
    </w:p>
    <w:p w14:paraId="21A78D33" w14:textId="77777777" w:rsidR="006E5A92" w:rsidRDefault="006E5A92" w:rsidP="006E5A92">
      <w:r>
        <w:t xml:space="preserve">void </w:t>
      </w:r>
      <w:proofErr w:type="spellStart"/>
      <w:proofErr w:type="gramStart"/>
      <w:r>
        <w:t>testDeleteContact</w:t>
      </w:r>
      <w:proofErr w:type="spellEnd"/>
      <w:r>
        <w:t>(</w:t>
      </w:r>
      <w:proofErr w:type="gramEnd"/>
      <w:r>
        <w:t xml:space="preserve">) </w:t>
      </w:r>
    </w:p>
    <w:p w14:paraId="03390DF4" w14:textId="56C0130C" w:rsidR="006E5A92" w:rsidRDefault="006E5A92" w:rsidP="006E5A92">
      <w:r>
        <w:lastRenderedPageBreak/>
        <w:t xml:space="preserve">{     </w:t>
      </w:r>
    </w:p>
    <w:p w14:paraId="3ED90309" w14:textId="77777777" w:rsidR="006E5A92" w:rsidRDefault="006E5A92" w:rsidP="006E5A92">
      <w:r>
        <w:t xml:space="preserve">    </w:t>
      </w:r>
      <w:proofErr w:type="spellStart"/>
      <w:r>
        <w:t>ContactService</w:t>
      </w:r>
      <w:proofErr w:type="spellEnd"/>
      <w:r>
        <w:t xml:space="preserve"> service = new </w:t>
      </w:r>
      <w:proofErr w:type="spellStart"/>
      <w:proofErr w:type="gramStart"/>
      <w:r>
        <w:t>ContactService</w:t>
      </w:r>
      <w:proofErr w:type="spellEnd"/>
      <w:r>
        <w:t>(</w:t>
      </w:r>
      <w:proofErr w:type="gramEnd"/>
      <w:r>
        <w:t xml:space="preserve">);        </w:t>
      </w:r>
    </w:p>
    <w:p w14:paraId="26564F5C" w14:textId="77777777" w:rsidR="006E5A92" w:rsidRDefault="006E5A92" w:rsidP="006E5A92">
      <w:r>
        <w:t xml:space="preserve">    </w:t>
      </w:r>
      <w:proofErr w:type="spellStart"/>
      <w:proofErr w:type="gramStart"/>
      <w:r>
        <w:t>service.newContact</w:t>
      </w:r>
      <w:proofErr w:type="spellEnd"/>
      <w:proofErr w:type="gramEnd"/>
      <w:r>
        <w:t xml:space="preserve">("5678", "John", "Doe", "987-654-3210", "4567 Oakwood Dr");        </w:t>
      </w:r>
    </w:p>
    <w:p w14:paraId="582F33CB" w14:textId="77777777" w:rsidR="006E5A92" w:rsidRDefault="006E5A92" w:rsidP="006E5A92">
      <w:r>
        <w:t xml:space="preserve">    </w:t>
      </w:r>
      <w:proofErr w:type="spellStart"/>
      <w:proofErr w:type="gramStart"/>
      <w:r>
        <w:t>service.newContact</w:t>
      </w:r>
      <w:proofErr w:type="spellEnd"/>
      <w:proofErr w:type="gramEnd"/>
      <w:r>
        <w:t xml:space="preserve">("6789", "Jane", "Smith", "321-654-9870", "1234 Pine St");        </w:t>
      </w:r>
    </w:p>
    <w:p w14:paraId="25E2D581" w14:textId="77777777" w:rsidR="006E5A92" w:rsidRDefault="006E5A92" w:rsidP="006E5A92">
      <w:r>
        <w:t xml:space="preserve">    </w:t>
      </w:r>
      <w:proofErr w:type="spellStart"/>
      <w:proofErr w:type="gramStart"/>
      <w:r>
        <w:t>service.newContact</w:t>
      </w:r>
      <w:proofErr w:type="spellEnd"/>
      <w:proofErr w:type="gramEnd"/>
      <w:r>
        <w:t xml:space="preserve">("7890", "Mike", "Johnson", "111-222-3333", "6789 Maple Ave");        </w:t>
      </w:r>
    </w:p>
    <w:p w14:paraId="0A2578C7" w14:textId="77777777" w:rsidR="006E5A92" w:rsidRDefault="006E5A92" w:rsidP="006E5A92">
      <w:r>
        <w:t xml:space="preserve">    </w:t>
      </w:r>
      <w:proofErr w:type="spellStart"/>
      <w:proofErr w:type="gramStart"/>
      <w:r>
        <w:t>assertEquals</w:t>
      </w:r>
      <w:proofErr w:type="spellEnd"/>
      <w:r>
        <w:t>(</w:t>
      </w:r>
      <w:proofErr w:type="gramEnd"/>
      <w:r>
        <w:t xml:space="preserve">3, </w:t>
      </w:r>
      <w:proofErr w:type="spellStart"/>
      <w:r>
        <w:t>service.getContactList</w:t>
      </w:r>
      <w:proofErr w:type="spellEnd"/>
      <w:r>
        <w:t xml:space="preserve">().size());              </w:t>
      </w:r>
    </w:p>
    <w:p w14:paraId="5A9725A3" w14:textId="77777777" w:rsidR="006E5A92" w:rsidRDefault="006E5A92" w:rsidP="006E5A92">
      <w:r>
        <w:t xml:space="preserve">    </w:t>
      </w:r>
      <w:proofErr w:type="spellStart"/>
      <w:proofErr w:type="gramStart"/>
      <w:r>
        <w:t>service.deleteContact</w:t>
      </w:r>
      <w:proofErr w:type="spellEnd"/>
      <w:proofErr w:type="gramEnd"/>
      <w:r>
        <w:t xml:space="preserve">("5678");        </w:t>
      </w:r>
    </w:p>
    <w:p w14:paraId="738BB2A8" w14:textId="77777777" w:rsidR="006E5A92" w:rsidRDefault="006E5A92" w:rsidP="006E5A92">
      <w:r>
        <w:t xml:space="preserve">    </w:t>
      </w:r>
      <w:proofErr w:type="spellStart"/>
      <w:proofErr w:type="gramStart"/>
      <w:r>
        <w:t>assertEquals</w:t>
      </w:r>
      <w:proofErr w:type="spellEnd"/>
      <w:r>
        <w:t>(</w:t>
      </w:r>
      <w:proofErr w:type="gramEnd"/>
      <w:r>
        <w:t xml:space="preserve">2, </w:t>
      </w:r>
      <w:proofErr w:type="spellStart"/>
      <w:r>
        <w:t>service.getContactList</w:t>
      </w:r>
      <w:proofErr w:type="spellEnd"/>
      <w:r>
        <w:t xml:space="preserve">().size());              </w:t>
      </w:r>
    </w:p>
    <w:p w14:paraId="5151CC12" w14:textId="77777777" w:rsidR="006E5A92" w:rsidRDefault="006E5A92" w:rsidP="006E5A92">
      <w:r>
        <w:t xml:space="preserve">    </w:t>
      </w:r>
      <w:proofErr w:type="spellStart"/>
      <w:proofErr w:type="gramStart"/>
      <w:r>
        <w:t>service.deleteContact</w:t>
      </w:r>
      <w:proofErr w:type="spellEnd"/>
      <w:proofErr w:type="gramEnd"/>
      <w:r>
        <w:t xml:space="preserve">("6789");        </w:t>
      </w:r>
    </w:p>
    <w:p w14:paraId="4A0E9DE3" w14:textId="77777777" w:rsidR="006E5A92" w:rsidRDefault="006E5A92" w:rsidP="006E5A92">
      <w:r>
        <w:t xml:space="preserve">    </w:t>
      </w:r>
      <w:proofErr w:type="spellStart"/>
      <w:proofErr w:type="gramStart"/>
      <w:r>
        <w:t>assertEquals</w:t>
      </w:r>
      <w:proofErr w:type="spellEnd"/>
      <w:r>
        <w:t>(</w:t>
      </w:r>
      <w:proofErr w:type="gramEnd"/>
      <w:r>
        <w:t xml:space="preserve">1, </w:t>
      </w:r>
      <w:proofErr w:type="spellStart"/>
      <w:r>
        <w:t>service.getContactList</w:t>
      </w:r>
      <w:proofErr w:type="spellEnd"/>
      <w:r>
        <w:t xml:space="preserve">().size());              </w:t>
      </w:r>
    </w:p>
    <w:p w14:paraId="2DCBF504" w14:textId="77777777" w:rsidR="006E5A92" w:rsidRDefault="006E5A92" w:rsidP="006E5A92">
      <w:r>
        <w:t xml:space="preserve">    </w:t>
      </w:r>
      <w:proofErr w:type="spellStart"/>
      <w:proofErr w:type="gramStart"/>
      <w:r>
        <w:t>service.deleteContact</w:t>
      </w:r>
      <w:proofErr w:type="spellEnd"/>
      <w:proofErr w:type="gramEnd"/>
      <w:r>
        <w:t xml:space="preserve">("7890");        </w:t>
      </w:r>
    </w:p>
    <w:p w14:paraId="04837558" w14:textId="77777777" w:rsidR="006E5A92" w:rsidRDefault="006E5A92" w:rsidP="006E5A92">
      <w:r>
        <w:t xml:space="preserve">    </w:t>
      </w:r>
      <w:proofErr w:type="spellStart"/>
      <w:proofErr w:type="gramStart"/>
      <w:r>
        <w:t>assertEquals</w:t>
      </w:r>
      <w:proofErr w:type="spellEnd"/>
      <w:r>
        <w:t>(</w:t>
      </w:r>
      <w:proofErr w:type="gramEnd"/>
      <w:r>
        <w:t xml:space="preserve">0, </w:t>
      </w:r>
      <w:proofErr w:type="spellStart"/>
      <w:r>
        <w:t>service.getContactList</w:t>
      </w:r>
      <w:proofErr w:type="spellEnd"/>
      <w:r>
        <w:t xml:space="preserve">().size()); </w:t>
      </w:r>
    </w:p>
    <w:p w14:paraId="4239711C" w14:textId="77777777" w:rsidR="006E5A92" w:rsidRDefault="006E5A92" w:rsidP="006E5A92">
      <w:r>
        <w:t>}</w:t>
      </w:r>
    </w:p>
    <w:p w14:paraId="30B5053B" w14:textId="3D58F1FC" w:rsidR="006E5A92" w:rsidRDefault="009038FB" w:rsidP="006E5A92">
      <w:r w:rsidRPr="009038FB">
        <w:t xml:space="preserve">This test to </w:t>
      </w:r>
      <w:proofErr w:type="gramStart"/>
      <w:r w:rsidRPr="009038FB">
        <w:t>makes</w:t>
      </w:r>
      <w:proofErr w:type="gramEnd"/>
      <w:r w:rsidRPr="009038FB">
        <w:t xml:space="preserve"> sure that the contact is </w:t>
      </w:r>
      <w:proofErr w:type="gramStart"/>
      <w:r w:rsidRPr="009038FB">
        <w:t>deleted;</w:t>
      </w:r>
      <w:proofErr w:type="gramEnd"/>
      <w:r w:rsidRPr="009038FB">
        <w:t xml:space="preserve"> which works in this scenario.</w:t>
      </w:r>
    </w:p>
    <w:p w14:paraId="2B967BE8" w14:textId="77777777" w:rsidR="006E5A92" w:rsidRDefault="006E5A92" w:rsidP="006E5A92">
      <w:r>
        <w:t xml:space="preserve">void </w:t>
      </w:r>
      <w:proofErr w:type="spellStart"/>
      <w:proofErr w:type="gramStart"/>
      <w:r>
        <w:t>testCreateNewContact</w:t>
      </w:r>
      <w:proofErr w:type="spellEnd"/>
      <w:r>
        <w:t>(</w:t>
      </w:r>
      <w:proofErr w:type="gramEnd"/>
      <w:r>
        <w:t xml:space="preserve">) {        </w:t>
      </w:r>
    </w:p>
    <w:p w14:paraId="471C3418" w14:textId="77777777" w:rsidR="006E5A92" w:rsidRDefault="006E5A92" w:rsidP="006E5A92">
      <w:r>
        <w:t xml:space="preserve">    </w:t>
      </w:r>
      <w:proofErr w:type="spellStart"/>
      <w:r>
        <w:t>ContactService</w:t>
      </w:r>
      <w:proofErr w:type="spellEnd"/>
      <w:r>
        <w:t xml:space="preserve"> service = new </w:t>
      </w:r>
      <w:proofErr w:type="spellStart"/>
      <w:proofErr w:type="gramStart"/>
      <w:r>
        <w:t>ContactService</w:t>
      </w:r>
      <w:proofErr w:type="spellEnd"/>
      <w:r>
        <w:t>(</w:t>
      </w:r>
      <w:proofErr w:type="gramEnd"/>
      <w:r>
        <w:t xml:space="preserve">);        </w:t>
      </w:r>
    </w:p>
    <w:p w14:paraId="20075B21" w14:textId="77777777" w:rsidR="006E5A92" w:rsidRDefault="006E5A92" w:rsidP="006E5A92">
      <w:r>
        <w:t xml:space="preserve">    </w:t>
      </w:r>
      <w:proofErr w:type="spellStart"/>
      <w:proofErr w:type="gramStart"/>
      <w:r>
        <w:t>service.newContact</w:t>
      </w:r>
      <w:proofErr w:type="spellEnd"/>
      <w:proofErr w:type="gramEnd"/>
      <w:r>
        <w:t xml:space="preserve">("5678", "John", "Doe", "987-654-3210", "4567 Oakwood Dr");        </w:t>
      </w:r>
    </w:p>
    <w:p w14:paraId="553FD5BB" w14:textId="77777777" w:rsidR="006E5A92" w:rsidRDefault="006E5A92" w:rsidP="006E5A92">
      <w:r>
        <w:t xml:space="preserve">    Contact </w:t>
      </w:r>
      <w:proofErr w:type="spellStart"/>
      <w:r>
        <w:t>contact</w:t>
      </w:r>
      <w:proofErr w:type="spellEnd"/>
      <w:r>
        <w:t xml:space="preserve"> = </w:t>
      </w:r>
      <w:proofErr w:type="spellStart"/>
      <w:proofErr w:type="gramStart"/>
      <w:r>
        <w:t>service.getContactList</w:t>
      </w:r>
      <w:proofErr w:type="spellEnd"/>
      <w:proofErr w:type="gramEnd"/>
      <w:r>
        <w:t xml:space="preserve">().get(0);        </w:t>
      </w:r>
    </w:p>
    <w:p w14:paraId="0CF7517C" w14:textId="77777777" w:rsidR="006E5A92" w:rsidRDefault="006E5A92" w:rsidP="006E5A92">
      <w:r>
        <w:t xml:space="preserve">    </w:t>
      </w:r>
      <w:proofErr w:type="spellStart"/>
      <w:proofErr w:type="gramStart"/>
      <w:r>
        <w:t>assertEquals</w:t>
      </w:r>
      <w:proofErr w:type="spellEnd"/>
      <w:r>
        <w:t>(</w:t>
      </w:r>
      <w:proofErr w:type="gramEnd"/>
      <w:r>
        <w:t xml:space="preserve">"5678", </w:t>
      </w:r>
      <w:proofErr w:type="spellStart"/>
      <w:r>
        <w:t>contact.getContactID</w:t>
      </w:r>
      <w:proofErr w:type="spellEnd"/>
      <w:r>
        <w:t xml:space="preserve">());        </w:t>
      </w:r>
    </w:p>
    <w:p w14:paraId="06FDC0C4" w14:textId="77777777" w:rsidR="006E5A92" w:rsidRDefault="006E5A92" w:rsidP="006E5A92">
      <w:r>
        <w:t xml:space="preserve">    </w:t>
      </w:r>
      <w:proofErr w:type="spellStart"/>
      <w:proofErr w:type="gramStart"/>
      <w:r>
        <w:t>assertEquals</w:t>
      </w:r>
      <w:proofErr w:type="spellEnd"/>
      <w:r>
        <w:t>(</w:t>
      </w:r>
      <w:proofErr w:type="gramEnd"/>
      <w:r>
        <w:t xml:space="preserve">"John", </w:t>
      </w:r>
      <w:proofErr w:type="spellStart"/>
      <w:r>
        <w:t>contact.getFirstname</w:t>
      </w:r>
      <w:proofErr w:type="spellEnd"/>
      <w:r>
        <w:t xml:space="preserve">());        </w:t>
      </w:r>
    </w:p>
    <w:p w14:paraId="4FD8D3F4" w14:textId="77777777" w:rsidR="006E5A92" w:rsidRDefault="006E5A92" w:rsidP="006E5A92">
      <w:r>
        <w:t xml:space="preserve">    </w:t>
      </w:r>
      <w:proofErr w:type="spellStart"/>
      <w:proofErr w:type="gramStart"/>
      <w:r>
        <w:t>assertEquals</w:t>
      </w:r>
      <w:proofErr w:type="spellEnd"/>
      <w:r>
        <w:t>(</w:t>
      </w:r>
      <w:proofErr w:type="gramEnd"/>
      <w:r>
        <w:t xml:space="preserve">"Doe", </w:t>
      </w:r>
      <w:proofErr w:type="spellStart"/>
      <w:r>
        <w:t>contact.getLastName</w:t>
      </w:r>
      <w:proofErr w:type="spellEnd"/>
      <w:r>
        <w:t xml:space="preserve">());        </w:t>
      </w:r>
    </w:p>
    <w:p w14:paraId="4C480CAF" w14:textId="77777777" w:rsidR="006E5A92" w:rsidRDefault="006E5A92" w:rsidP="006E5A92">
      <w:r>
        <w:t xml:space="preserve">    </w:t>
      </w:r>
      <w:proofErr w:type="spellStart"/>
      <w:proofErr w:type="gramStart"/>
      <w:r>
        <w:t>assertEquals</w:t>
      </w:r>
      <w:proofErr w:type="spellEnd"/>
      <w:r>
        <w:t>(</w:t>
      </w:r>
      <w:proofErr w:type="gramEnd"/>
      <w:r>
        <w:t xml:space="preserve">"987-654-3210", </w:t>
      </w:r>
      <w:proofErr w:type="spellStart"/>
      <w:r>
        <w:t>contact.getPhoneNum</w:t>
      </w:r>
      <w:proofErr w:type="spellEnd"/>
      <w:r>
        <w:t xml:space="preserve">());        </w:t>
      </w:r>
    </w:p>
    <w:p w14:paraId="031B75A3" w14:textId="77777777" w:rsidR="006E5A92" w:rsidRDefault="006E5A92" w:rsidP="006E5A92">
      <w:r>
        <w:t xml:space="preserve">    </w:t>
      </w:r>
      <w:proofErr w:type="spellStart"/>
      <w:proofErr w:type="gramStart"/>
      <w:r>
        <w:t>assertEquals</w:t>
      </w:r>
      <w:proofErr w:type="spellEnd"/>
      <w:r>
        <w:t>(</w:t>
      </w:r>
      <w:proofErr w:type="gramEnd"/>
      <w:r>
        <w:t xml:space="preserve">"4567 Oakwood Dr", </w:t>
      </w:r>
      <w:proofErr w:type="spellStart"/>
      <w:r>
        <w:t>contact.getAddress</w:t>
      </w:r>
      <w:proofErr w:type="spellEnd"/>
      <w:r>
        <w:t xml:space="preserve">()); </w:t>
      </w:r>
    </w:p>
    <w:p w14:paraId="49D04B11" w14:textId="4F7C9C72" w:rsidR="006E5A92" w:rsidRDefault="006E5A92" w:rsidP="006E5A92">
      <w:r>
        <w:lastRenderedPageBreak/>
        <w:t>}</w:t>
      </w:r>
    </w:p>
    <w:p w14:paraId="3AE67F23" w14:textId="3323F50A" w:rsidR="00080C97" w:rsidRDefault="0002493F" w:rsidP="0002493F">
      <w:pPr>
        <w:pStyle w:val="Quote"/>
        <w:ind w:left="0" w:firstLine="720"/>
      </w:pPr>
      <w:r w:rsidRPr="0002493F">
        <w:t xml:space="preserve">This tests to make sure that the contact is </w:t>
      </w:r>
      <w:proofErr w:type="gramStart"/>
      <w:r w:rsidRPr="0002493F">
        <w:t>created;</w:t>
      </w:r>
      <w:proofErr w:type="gramEnd"/>
      <w:r w:rsidRPr="0002493F">
        <w:t xml:space="preserve"> which works in this scenario.</w:t>
      </w:r>
    </w:p>
    <w:p w14:paraId="58841369" w14:textId="329DF603" w:rsidR="00C17910" w:rsidRDefault="00C17910" w:rsidP="00C17910">
      <w:r w:rsidRPr="00C17910">
        <w:t xml:space="preserve">As previously mentioned, I approached writing the tests with the intention of implementing </w:t>
      </w:r>
      <w:proofErr w:type="gramStart"/>
      <w:r w:rsidRPr="00C17910">
        <w:t>white-box</w:t>
      </w:r>
      <w:proofErr w:type="gramEnd"/>
      <w:r w:rsidRPr="00C17910">
        <w:t xml:space="preserve"> testing for the service. I was aware of the project requirements and kept them in mind while developing the software. Although I considered potential scenarios during testing, I recognize that this is an area where I could have planned more thoroughly.</w:t>
      </w:r>
    </w:p>
    <w:p w14:paraId="01F3A43D" w14:textId="35404C12" w:rsidR="00D02067" w:rsidRDefault="00C769FE" w:rsidP="00C17910">
      <w:r w:rsidRPr="00C769FE">
        <w:t>While working on this project, I had to adopt a new mindset to run tests and apply them to the code I wrote. This approach was initially unfamiliar, but over time, I became more comfortable with it. I also realized that I lacked caution during the process. For example, I considered making global variables private instead of public but didn’t fully address that. Additionally, I didn’t account for all possible values when testing. While I ensured the objects I created passed the tests, I didn’t test for failure scenarios. I also recognized that I created unnecessary objects that weren’t needed in some of the services I wrote.</w:t>
      </w:r>
    </w:p>
    <w:p w14:paraId="1D65C66B" w14:textId="48CBEF8A" w:rsidR="00C769FE" w:rsidRDefault="00C769FE" w:rsidP="00C17910">
      <w:r w:rsidRPr="00C769FE">
        <w:t xml:space="preserve">I believe I need to focus on whether I’ve written the code clearly, without ambiguity, and </w:t>
      </w:r>
      <w:proofErr w:type="gramStart"/>
      <w:r w:rsidRPr="00C769FE">
        <w:t>avoided</w:t>
      </w:r>
      <w:proofErr w:type="gramEnd"/>
      <w:r w:rsidRPr="00C769FE">
        <w:t xml:space="preserve"> including unnecessary elements. As I’ve advanced in programming, I’ve noticed that this has been a challenge for me. At times, I’ve written code in a longer, more complex way when a simpler, more efficient approach was available.</w:t>
      </w:r>
    </w:p>
    <w:p w14:paraId="35907785" w14:textId="46A336A1" w:rsidR="004F3180" w:rsidRPr="00C17910" w:rsidRDefault="004F3180" w:rsidP="00C17910">
      <w:r w:rsidRPr="004F3180">
        <w:t>It's crucial not to cut corners when writing or testing code, as you are learning valuable skills for future employers. A lack of attention to detail in programming reflects the developer’s work ethic and character, which can negatively impact their reputation, whether intentional or not. I believe the best way to improve as a practitioner in the field is through consistent practice.</w:t>
      </w:r>
    </w:p>
    <w:p w14:paraId="211DE575" w14:textId="5C8AF190" w:rsidR="00080C97" w:rsidRDefault="00080C97"/>
    <w:sectPr w:rsidR="00080C97">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617874" w14:textId="77777777" w:rsidR="002208F2" w:rsidRDefault="002208F2">
      <w:pPr>
        <w:spacing w:line="240" w:lineRule="auto"/>
      </w:pPr>
      <w:r>
        <w:separator/>
      </w:r>
    </w:p>
  </w:endnote>
  <w:endnote w:type="continuationSeparator" w:id="0">
    <w:p w14:paraId="7B2AFB02" w14:textId="77777777" w:rsidR="002208F2" w:rsidRDefault="002208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65F2A9" w14:textId="77777777" w:rsidR="002208F2" w:rsidRDefault="002208F2">
      <w:pPr>
        <w:spacing w:line="240" w:lineRule="auto"/>
      </w:pPr>
      <w:r>
        <w:separator/>
      </w:r>
    </w:p>
  </w:footnote>
  <w:footnote w:type="continuationSeparator" w:id="0">
    <w:p w14:paraId="6FB2FAD1" w14:textId="77777777" w:rsidR="002208F2" w:rsidRDefault="002208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1F49A" w14:textId="77777777" w:rsidR="00080C97" w:rsidRDefault="00000000">
    <w:pPr>
      <w:pStyle w:val="Header"/>
    </w:pPr>
    <w:sdt>
      <w:sdtPr>
        <w:alias w:val="Last Name:"/>
        <w:tag w:val="Last Name:"/>
        <w:id w:val="1658178901"/>
        <w:placeholder>
          <w:docPart w:val="58934A2E3660419B94487B43FADE1B76"/>
        </w:placeholder>
        <w:showingPlcHdr/>
        <w:dataBinding w:prefixMappings="xmlns:ns0='http://schemas.microsoft.com/office/2006/coverPageProps' " w:xpath="/ns0:CoverPageProperties[1]/ns0:Abstract[1]" w:storeItemID="{55AF091B-3C7A-41E3-B477-F2FDAA23CFDA}"/>
        <w15:appearance w15:val="hidden"/>
        <w:text/>
      </w:sdt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814982307">
    <w:abstractNumId w:val="9"/>
  </w:num>
  <w:num w:numId="2" w16cid:durableId="1131049779">
    <w:abstractNumId w:val="7"/>
  </w:num>
  <w:num w:numId="3" w16cid:durableId="847985981">
    <w:abstractNumId w:val="6"/>
  </w:num>
  <w:num w:numId="4" w16cid:durableId="1655335690">
    <w:abstractNumId w:val="5"/>
  </w:num>
  <w:num w:numId="5" w16cid:durableId="1285044262">
    <w:abstractNumId w:val="4"/>
  </w:num>
  <w:num w:numId="6" w16cid:durableId="762189091">
    <w:abstractNumId w:val="8"/>
  </w:num>
  <w:num w:numId="7" w16cid:durableId="451292813">
    <w:abstractNumId w:val="3"/>
  </w:num>
  <w:num w:numId="8" w16cid:durableId="2018534821">
    <w:abstractNumId w:val="2"/>
  </w:num>
  <w:num w:numId="9" w16cid:durableId="30687019">
    <w:abstractNumId w:val="1"/>
  </w:num>
  <w:num w:numId="10" w16cid:durableId="1396200856">
    <w:abstractNumId w:val="0"/>
  </w:num>
  <w:num w:numId="11" w16cid:durableId="922681405">
    <w:abstractNumId w:val="11"/>
  </w:num>
  <w:num w:numId="12" w16cid:durableId="1610041955">
    <w:abstractNumId w:val="14"/>
  </w:num>
  <w:num w:numId="13" w16cid:durableId="2064863077">
    <w:abstractNumId w:val="15"/>
  </w:num>
  <w:num w:numId="14" w16cid:durableId="334261252">
    <w:abstractNumId w:val="13"/>
  </w:num>
  <w:num w:numId="15" w16cid:durableId="1912345468">
    <w:abstractNumId w:val="10"/>
  </w:num>
  <w:num w:numId="16" w16cid:durableId="347411629">
    <w:abstractNumId w:val="12"/>
  </w:num>
  <w:num w:numId="17" w16cid:durableId="22291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29"/>
    <w:rsid w:val="0002493F"/>
    <w:rsid w:val="00080C97"/>
    <w:rsid w:val="002208F2"/>
    <w:rsid w:val="002231F3"/>
    <w:rsid w:val="0034643D"/>
    <w:rsid w:val="003E748F"/>
    <w:rsid w:val="004F3180"/>
    <w:rsid w:val="004F6B82"/>
    <w:rsid w:val="006A64A8"/>
    <w:rsid w:val="006E5A92"/>
    <w:rsid w:val="007D4B2F"/>
    <w:rsid w:val="00824356"/>
    <w:rsid w:val="009038FB"/>
    <w:rsid w:val="00965112"/>
    <w:rsid w:val="00A20C6A"/>
    <w:rsid w:val="00A74429"/>
    <w:rsid w:val="00AB1E45"/>
    <w:rsid w:val="00B225D6"/>
    <w:rsid w:val="00B82F8F"/>
    <w:rsid w:val="00B924ED"/>
    <w:rsid w:val="00BD3A4E"/>
    <w:rsid w:val="00C17910"/>
    <w:rsid w:val="00C26420"/>
    <w:rsid w:val="00C769FE"/>
    <w:rsid w:val="00D02067"/>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5E3C5"/>
  <w15:chartTrackingRefBased/>
  <w15:docId w15:val="{551AB70D-587E-4E70-B586-3821C909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uman\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934A2E3660419B94487B43FADE1B76"/>
        <w:category>
          <w:name w:val="General"/>
          <w:gallery w:val="placeholder"/>
        </w:category>
        <w:types>
          <w:type w:val="bbPlcHdr"/>
        </w:types>
        <w:behaviors>
          <w:behavior w:val="content"/>
        </w:behaviors>
        <w:guid w:val="{0D218450-8A37-4F8E-B9FD-B4FD2DAC3BDE}"/>
      </w:docPartPr>
      <w:docPartBody>
        <w:p w:rsidR="00000000" w:rsidRDefault="00000000">
          <w:pPr>
            <w:pStyle w:val="58934A2E3660419B94487B43FADE1B76"/>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82"/>
    <w:rsid w:val="00880F82"/>
    <w:rsid w:val="00B924ED"/>
    <w:rsid w:val="00FE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E479A7CA674F8F9D6CF81404434E71">
    <w:name w:val="47E479A7CA674F8F9D6CF81404434E71"/>
  </w:style>
  <w:style w:type="paragraph" w:customStyle="1" w:styleId="84474B86D2DC42DF9D88E944C310330D">
    <w:name w:val="84474B86D2DC42DF9D88E944C310330D"/>
  </w:style>
  <w:style w:type="paragraph" w:customStyle="1" w:styleId="8726FF66053C440E99A54D2948BC9132">
    <w:name w:val="8726FF66053C440E99A54D2948BC9132"/>
  </w:style>
  <w:style w:type="paragraph" w:customStyle="1" w:styleId="5358B5B3414E41DE9B5AD0F800818DDA">
    <w:name w:val="5358B5B3414E41DE9B5AD0F800818DDA"/>
  </w:style>
  <w:style w:type="paragraph" w:customStyle="1" w:styleId="BD3A1941E3404AA2AA097F0E64386304">
    <w:name w:val="BD3A1941E3404AA2AA097F0E64386304"/>
  </w:style>
  <w:style w:type="paragraph" w:customStyle="1" w:styleId="D0255C3AFBCC40338A76D03EEE598F1F">
    <w:name w:val="D0255C3AFBCC40338A76D03EEE598F1F"/>
  </w:style>
  <w:style w:type="character" w:styleId="Emphasis">
    <w:name w:val="Emphasis"/>
    <w:basedOn w:val="DefaultParagraphFont"/>
    <w:uiPriority w:val="3"/>
    <w:qFormat/>
    <w:rPr>
      <w:i/>
      <w:iCs/>
    </w:rPr>
  </w:style>
  <w:style w:type="paragraph" w:customStyle="1" w:styleId="2CEF354D817A4227842E16D2F2979E25">
    <w:name w:val="2CEF354D817A4227842E16D2F2979E25"/>
  </w:style>
  <w:style w:type="paragraph" w:customStyle="1" w:styleId="33A4D3774EDB4F64B495D31493EF9557">
    <w:name w:val="33A4D3774EDB4F64B495D31493EF9557"/>
  </w:style>
  <w:style w:type="paragraph" w:customStyle="1" w:styleId="01396C6271BA4255B3479D26925DF7B1">
    <w:name w:val="01396C6271BA4255B3479D26925DF7B1"/>
  </w:style>
  <w:style w:type="paragraph" w:customStyle="1" w:styleId="004C2D6BE08F4ED1B2263187EAA4165B">
    <w:name w:val="004C2D6BE08F4ED1B2263187EAA4165B"/>
  </w:style>
  <w:style w:type="paragraph" w:customStyle="1" w:styleId="7B6BE33282F24768A979FAC01AD45323">
    <w:name w:val="7B6BE33282F24768A979FAC01AD45323"/>
  </w:style>
  <w:style w:type="paragraph" w:customStyle="1" w:styleId="575951DDE7C14982861C238B5FF7C9C5">
    <w:name w:val="575951DDE7C14982861C238B5FF7C9C5"/>
  </w:style>
  <w:style w:type="paragraph" w:customStyle="1" w:styleId="8D36789867984A8DBA3200F26A71EC62">
    <w:name w:val="8D36789867984A8DBA3200F26A71EC62"/>
  </w:style>
  <w:style w:type="paragraph" w:customStyle="1" w:styleId="FDA1E512048F425FB0A852DEFEFC4E0C">
    <w:name w:val="FDA1E512048F425FB0A852DEFEFC4E0C"/>
  </w:style>
  <w:style w:type="paragraph" w:customStyle="1" w:styleId="4C0F817D9917418BB3EEA35BE939A1F6">
    <w:name w:val="4C0F817D9917418BB3EEA35BE939A1F6"/>
  </w:style>
  <w:style w:type="paragraph" w:customStyle="1" w:styleId="B8475EB4E0474D259AD2E2F0214C7A30">
    <w:name w:val="B8475EB4E0474D259AD2E2F0214C7A30"/>
  </w:style>
  <w:style w:type="paragraph" w:customStyle="1" w:styleId="58934A2E3660419B94487B43FADE1B76">
    <w:name w:val="58934A2E3660419B94487B43FADE1B76"/>
  </w:style>
  <w:style w:type="paragraph" w:customStyle="1" w:styleId="782597CE3423462DA58A60D923BAC12B">
    <w:name w:val="782597CE3423462DA58A60D923BAC12B"/>
  </w:style>
  <w:style w:type="paragraph" w:customStyle="1" w:styleId="2FEC68DF2D6845ABB103218B73296A97">
    <w:name w:val="2FEC68DF2D6845ABB103218B73296A97"/>
  </w:style>
  <w:style w:type="paragraph" w:customStyle="1" w:styleId="5E9B875C8A084864AC8E833E74D840FA">
    <w:name w:val="5E9B875C8A084864AC8E833E74D840FA"/>
  </w:style>
  <w:style w:type="paragraph" w:customStyle="1" w:styleId="C32CA3754E9847DB957E8B9D083E3C80">
    <w:name w:val="C32CA3754E9847DB957E8B9D083E3C80"/>
  </w:style>
  <w:style w:type="paragraph" w:customStyle="1" w:styleId="B7AD3B4C911349999C8D0CCBC38B1763">
    <w:name w:val="B7AD3B4C911349999C8D0CCBC38B1763"/>
  </w:style>
  <w:style w:type="paragraph" w:customStyle="1" w:styleId="591EC6ED0F104FCDA930E7D10E2E9AED">
    <w:name w:val="591EC6ED0F104FCDA930E7D10E2E9AED"/>
  </w:style>
  <w:style w:type="paragraph" w:customStyle="1" w:styleId="4BDB8097760945CBB969C43CDCA97129">
    <w:name w:val="4BDB8097760945CBB969C43CDCA97129"/>
  </w:style>
  <w:style w:type="paragraph" w:customStyle="1" w:styleId="E062BAA1497D4D52912765C5EBF36831">
    <w:name w:val="E062BAA1497D4D52912765C5EBF36831"/>
  </w:style>
  <w:style w:type="paragraph" w:customStyle="1" w:styleId="C6B9EA505E494A5484A5EF08C9A8F9DC">
    <w:name w:val="C6B9EA505E494A5484A5EF08C9A8F9DC"/>
  </w:style>
  <w:style w:type="paragraph" w:customStyle="1" w:styleId="D10DD626F31B4232B6E15F1C8E6ADCFB">
    <w:name w:val="D10DD626F31B4232B6E15F1C8E6ADCFB"/>
  </w:style>
  <w:style w:type="paragraph" w:customStyle="1" w:styleId="516A8B6C3BCF4FE8B1C8888BA3D22D87">
    <w:name w:val="516A8B6C3BCF4FE8B1C8888BA3D22D87"/>
  </w:style>
  <w:style w:type="paragraph" w:customStyle="1" w:styleId="C514062C8F6C481F9FFA15B5A9FECA56">
    <w:name w:val="C514062C8F6C481F9FFA15B5A9FECA56"/>
  </w:style>
  <w:style w:type="paragraph" w:customStyle="1" w:styleId="8FDF1CB4549F4CF5A00E2CC46D88B521">
    <w:name w:val="8FDF1CB4549F4CF5A00E2CC46D88B521"/>
  </w:style>
  <w:style w:type="paragraph" w:customStyle="1" w:styleId="ADA32A82DAA54BF49565C2729CA7362E">
    <w:name w:val="ADA32A82DAA54BF49565C2729CA736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10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Truman Wilson</dc:creator>
  <cp:keywords/>
  <dc:description/>
  <cp:lastModifiedBy>Truman Wilson</cp:lastModifiedBy>
  <cp:revision>13</cp:revision>
  <dcterms:created xsi:type="dcterms:W3CDTF">2025-02-24T08:55:00Z</dcterms:created>
  <dcterms:modified xsi:type="dcterms:W3CDTF">2025-02-24T09:05:00Z</dcterms:modified>
</cp:coreProperties>
</file>